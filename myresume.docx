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87ACF8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295CD7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6654DE" wp14:editId="246D856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A66A13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7F9394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F1674B1" w14:textId="04440BDC" w:rsidR="001B2ABD" w:rsidRDefault="00FA2E07" w:rsidP="001B2ABD">
            <w:pPr>
              <w:pStyle w:val="Title"/>
            </w:pPr>
            <w:r>
              <w:t>khushi bhatnagar</w:t>
            </w:r>
          </w:p>
          <w:p w14:paraId="5B87815E" w14:textId="7BAB9DE2" w:rsidR="001B2ABD" w:rsidRDefault="001B2ABD" w:rsidP="001B2ABD">
            <w:pPr>
              <w:pStyle w:val="Subtitle"/>
            </w:pPr>
          </w:p>
        </w:tc>
      </w:tr>
      <w:tr w:rsidR="001B2ABD" w14:paraId="362EDA5C" w14:textId="77777777" w:rsidTr="001B2ABD">
        <w:tc>
          <w:tcPr>
            <w:tcW w:w="3600" w:type="dxa"/>
          </w:tcPr>
          <w:p w14:paraId="1A789330" w14:textId="2D0AB139" w:rsidR="001B2ABD" w:rsidRDefault="00751F45" w:rsidP="00036450">
            <w:pPr>
              <w:pStyle w:val="Heading3"/>
            </w:pPr>
            <w:r>
              <w:t>contact</w:t>
            </w:r>
          </w:p>
          <w:p w14:paraId="1693CD16" w14:textId="58FB6F51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PHONE: </w:t>
            </w:r>
          </w:p>
          <w:p w14:paraId="7007CE13" w14:textId="3F2F92C5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+91- 9457669427</w:t>
            </w:r>
          </w:p>
          <w:p w14:paraId="56BDD0C0" w14:textId="77777777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</w:p>
          <w:p w14:paraId="3272A094" w14:textId="01EAE360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</w:t>
            </w:r>
            <w:r w:rsidR="00A602E1">
              <w:rPr>
                <w:rFonts w:ascii="Arial" w:hAnsi="Arial" w:cs="Arial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 xml:space="preserve">:  </w:t>
            </w:r>
            <w:hyperlink r:id="rId9" w:history="1">
              <w:r w:rsidRPr="007A72BE">
                <w:rPr>
                  <w:rStyle w:val="Hyperlink"/>
                  <w:rFonts w:ascii="Arial" w:hAnsi="Arial" w:cs="Arial"/>
                  <w:b/>
                  <w:bCs/>
                </w:rPr>
                <w:t>khushi06bhatnagar@gmail.com</w:t>
              </w:r>
            </w:hyperlink>
          </w:p>
          <w:p w14:paraId="6A1DEAB7" w14:textId="77777777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</w:p>
          <w:p w14:paraId="098B2EEC" w14:textId="2B218FC0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OUTLOOK:</w:t>
            </w:r>
          </w:p>
          <w:p w14:paraId="2A7E849F" w14:textId="46D09C7C" w:rsidR="00751F45" w:rsidRDefault="003348A3" w:rsidP="00751F45">
            <w:pPr>
              <w:rPr>
                <w:rFonts w:ascii="Arial" w:hAnsi="Arial" w:cs="Arial"/>
                <w:b/>
                <w:bCs/>
              </w:rPr>
            </w:pPr>
            <w:hyperlink r:id="rId10" w:history="1">
              <w:r w:rsidR="00751F45" w:rsidRPr="007A72BE">
                <w:rPr>
                  <w:rStyle w:val="Hyperlink"/>
                  <w:rFonts w:ascii="Arial" w:hAnsi="Arial" w:cs="Arial"/>
                  <w:b/>
                  <w:bCs/>
                </w:rPr>
                <w:t>khushi.22b1533011@abes.ac.in</w:t>
              </w:r>
            </w:hyperlink>
          </w:p>
          <w:p w14:paraId="769AD97E" w14:textId="77777777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</w:p>
          <w:p w14:paraId="7C3274E8" w14:textId="77777777" w:rsidR="00751F45" w:rsidRDefault="00751F45" w:rsidP="00751F45">
            <w:pPr>
              <w:rPr>
                <w:rFonts w:ascii="Arial" w:hAnsi="Arial" w:cs="Arial"/>
                <w:b/>
                <w:bCs/>
              </w:rPr>
            </w:pPr>
          </w:p>
          <w:p w14:paraId="44206A0C" w14:textId="4F487D24" w:rsidR="00036450" w:rsidRDefault="00036450" w:rsidP="00751F45">
            <w:pPr>
              <w:tabs>
                <w:tab w:val="left" w:pos="914"/>
              </w:tabs>
            </w:pPr>
          </w:p>
          <w:p w14:paraId="2A912235" w14:textId="2E23BAF9" w:rsidR="00036450" w:rsidRPr="00CB0055" w:rsidRDefault="00751F45" w:rsidP="00CB0055">
            <w:pPr>
              <w:pStyle w:val="Heading3"/>
            </w:pPr>
            <w:r>
              <w:t>career Objective</w:t>
            </w:r>
          </w:p>
          <w:p w14:paraId="72DA2CBD" w14:textId="14918F5B" w:rsidR="004D3011" w:rsidRPr="00751F45" w:rsidRDefault="00751F45" w:rsidP="004D30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 work in </w:t>
            </w:r>
            <w:proofErr w:type="spellStart"/>
            <w:r>
              <w:rPr>
                <w:rFonts w:ascii="Arial" w:hAnsi="Arial" w:cs="Arial"/>
                <w:b/>
                <w:bCs/>
              </w:rPr>
              <w:t>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organization where I can utilize my technical competencies in the area of Artificial Intelligence &amp; Machine Learning,</w:t>
            </w:r>
            <w:r w:rsidR="00A602E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Web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Development </w:t>
            </w:r>
            <w:r w:rsidR="00A602E1">
              <w:rPr>
                <w:rFonts w:ascii="Arial" w:hAnsi="Arial" w:cs="Arial"/>
                <w:b/>
                <w:bCs/>
              </w:rPr>
              <w:t xml:space="preserve"> and</w:t>
            </w:r>
            <w:proofErr w:type="gramEnd"/>
            <w:r w:rsidR="00A602E1">
              <w:rPr>
                <w:rFonts w:ascii="Arial" w:hAnsi="Arial" w:cs="Arial"/>
                <w:b/>
                <w:bCs/>
              </w:rPr>
              <w:t xml:space="preserve"> App Development along with organization Goals.</w:t>
            </w:r>
          </w:p>
          <w:p w14:paraId="2D9E579F" w14:textId="4B70796D" w:rsidR="004D3011" w:rsidRDefault="00A602E1" w:rsidP="00CB0055">
            <w:pPr>
              <w:pStyle w:val="Heading3"/>
            </w:pPr>
            <w:r>
              <w:t>personal details</w:t>
            </w:r>
          </w:p>
          <w:p w14:paraId="581E8E49" w14:textId="000F0FC5" w:rsidR="00A602E1" w:rsidRDefault="00A602E1" w:rsidP="00A602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Birth: 06/01/2004</w:t>
            </w:r>
          </w:p>
          <w:p w14:paraId="37AEACC2" w14:textId="15087221" w:rsidR="00A602E1" w:rsidRDefault="00A602E1" w:rsidP="00A602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Father’s Name: </w:t>
            </w:r>
            <w:proofErr w:type="spellStart"/>
            <w:r>
              <w:rPr>
                <w:rFonts w:ascii="Arial" w:hAnsi="Arial" w:cs="Arial"/>
                <w:b/>
                <w:bCs/>
              </w:rPr>
              <w:t>Mr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S.K. Bhatnagar</w:t>
            </w:r>
          </w:p>
          <w:p w14:paraId="5AAA4A67" w14:textId="78EC1C59" w:rsidR="00A602E1" w:rsidRDefault="00A602E1" w:rsidP="00A602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Address: Ghaziabad, U.P.</w:t>
            </w:r>
          </w:p>
          <w:p w14:paraId="5C1C0F93" w14:textId="5CDC9962" w:rsidR="00A602E1" w:rsidRPr="00A602E1" w:rsidRDefault="00A602E1" w:rsidP="00A602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Language Knowns: </w:t>
            </w:r>
            <w:proofErr w:type="gramStart"/>
            <w:r>
              <w:rPr>
                <w:rFonts w:ascii="Arial" w:hAnsi="Arial" w:cs="Arial"/>
                <w:b/>
                <w:bCs/>
              </w:rPr>
              <w:t>Hindi ,English</w:t>
            </w:r>
            <w:proofErr w:type="gramEnd"/>
          </w:p>
          <w:p w14:paraId="32098FB2" w14:textId="35CEC8D5" w:rsidR="004D3011" w:rsidRPr="004D3011" w:rsidRDefault="004D3011" w:rsidP="004D3011"/>
        </w:tc>
        <w:tc>
          <w:tcPr>
            <w:tcW w:w="720" w:type="dxa"/>
          </w:tcPr>
          <w:p w14:paraId="33DA79BB" w14:textId="555D9388" w:rsidR="001B2ABD" w:rsidRPr="004E71CA" w:rsidRDefault="003E7CD0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6470" w:type="dxa"/>
          </w:tcPr>
          <w:sdt>
            <w:sdtPr>
              <w:rPr>
                <w:rFonts w:ascii="Arial" w:hAnsi="Arial" w:cs="Arial"/>
              </w:rPr>
              <w:id w:val="1049110328"/>
              <w:placeholder>
                <w:docPart w:val="CBA0AFF6676F4303A92F0333AE070E02"/>
              </w:placeholder>
              <w:temporary/>
              <w:showingPlcHdr/>
              <w15:appearance w15:val="hidden"/>
            </w:sdtPr>
            <w:sdtEndPr/>
            <w:sdtContent>
              <w:p w14:paraId="5F7CBB25" w14:textId="77777777" w:rsidR="001B2ABD" w:rsidRPr="004E71CA" w:rsidRDefault="00E25A26" w:rsidP="00036450">
                <w:pPr>
                  <w:pStyle w:val="Heading2"/>
                  <w:rPr>
                    <w:rFonts w:ascii="Arial" w:hAnsi="Arial" w:cs="Arial"/>
                  </w:rPr>
                </w:pPr>
                <w:r w:rsidRPr="004E71CA">
                  <w:rPr>
                    <w:rFonts w:ascii="Arial" w:hAnsi="Arial" w:cs="Arial"/>
                  </w:rPr>
                  <w:t>EDUCATION</w:t>
                </w:r>
              </w:p>
            </w:sdtContent>
          </w:sdt>
          <w:p w14:paraId="4F246DD5" w14:textId="20E44672" w:rsidR="00036450" w:rsidRPr="004E71CA" w:rsidRDefault="00FA2E07" w:rsidP="00B359E4">
            <w:pPr>
              <w:pStyle w:val="Heading4"/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</w:rPr>
              <w:t>ABES Engineering College,</w:t>
            </w:r>
            <w:r w:rsidR="00751F45">
              <w:rPr>
                <w:rFonts w:ascii="Arial" w:hAnsi="Arial" w:cs="Arial"/>
              </w:rPr>
              <w:t xml:space="preserve"> </w:t>
            </w:r>
            <w:r w:rsidRPr="004E71CA">
              <w:rPr>
                <w:rFonts w:ascii="Arial" w:hAnsi="Arial" w:cs="Arial"/>
              </w:rPr>
              <w:t>Ghaziabad, U.P.</w:t>
            </w:r>
          </w:p>
          <w:p w14:paraId="5D894725" w14:textId="706F4B91" w:rsidR="00FA2E07" w:rsidRPr="004E71CA" w:rsidRDefault="00FA2E07" w:rsidP="00FA2E07">
            <w:pPr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</w:rPr>
              <w:t>[B</w:t>
            </w:r>
            <w:r w:rsidR="003E7CD0" w:rsidRPr="004E71CA">
              <w:rPr>
                <w:rFonts w:ascii="Arial" w:hAnsi="Arial" w:cs="Arial"/>
              </w:rPr>
              <w:t>T</w:t>
            </w:r>
            <w:r w:rsidRPr="004E71CA">
              <w:rPr>
                <w:rFonts w:ascii="Arial" w:hAnsi="Arial" w:cs="Arial"/>
              </w:rPr>
              <w:t>ech in CSE-AIML | 2022-2025]</w:t>
            </w:r>
          </w:p>
          <w:p w14:paraId="7916EE1E" w14:textId="352DB994" w:rsidR="004D3011" w:rsidRPr="004E71CA" w:rsidRDefault="004D3011" w:rsidP="00FA2E07">
            <w:pPr>
              <w:pStyle w:val="Date"/>
              <w:rPr>
                <w:rFonts w:ascii="Arial" w:hAnsi="Arial" w:cs="Arial"/>
              </w:rPr>
            </w:pPr>
          </w:p>
          <w:p w14:paraId="7FB9F625" w14:textId="77777777" w:rsidR="00036450" w:rsidRPr="004E71CA" w:rsidRDefault="00036450" w:rsidP="00036450">
            <w:pPr>
              <w:rPr>
                <w:rFonts w:ascii="Arial" w:hAnsi="Arial" w:cs="Arial"/>
              </w:rPr>
            </w:pPr>
          </w:p>
          <w:p w14:paraId="1C24F662" w14:textId="3D12E485" w:rsidR="00036450" w:rsidRPr="004E71CA" w:rsidRDefault="00FA2E07" w:rsidP="00B359E4">
            <w:pPr>
              <w:pStyle w:val="Heading4"/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</w:rPr>
              <w:t>Government Girls Polytechnic,</w:t>
            </w:r>
            <w:r w:rsidR="00751F45">
              <w:rPr>
                <w:rFonts w:ascii="Arial" w:hAnsi="Arial" w:cs="Arial"/>
              </w:rPr>
              <w:t xml:space="preserve"> </w:t>
            </w:r>
            <w:r w:rsidRPr="004E71CA">
              <w:rPr>
                <w:rFonts w:ascii="Arial" w:hAnsi="Arial" w:cs="Arial"/>
              </w:rPr>
              <w:t>Moradabad, U.P.</w:t>
            </w:r>
          </w:p>
          <w:p w14:paraId="0D2E25F9" w14:textId="4C271275" w:rsidR="00FA2E07" w:rsidRPr="004E71CA" w:rsidRDefault="00036450" w:rsidP="00FA2E07">
            <w:pPr>
              <w:pStyle w:val="Date"/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</w:rPr>
              <w:t xml:space="preserve"> </w:t>
            </w:r>
            <w:r w:rsidR="00FA2E07" w:rsidRPr="004E71CA">
              <w:rPr>
                <w:rFonts w:ascii="Arial" w:hAnsi="Arial" w:cs="Arial"/>
              </w:rPr>
              <w:t>[3 years diploma in Computer Science &amp; Engineering |2019-</w:t>
            </w:r>
            <w:r w:rsidR="00751F45">
              <w:rPr>
                <w:rFonts w:ascii="Arial" w:hAnsi="Arial" w:cs="Arial"/>
              </w:rPr>
              <w:t xml:space="preserve"> </w:t>
            </w:r>
            <w:r w:rsidR="00FA2E07" w:rsidRPr="004E71CA">
              <w:rPr>
                <w:rFonts w:ascii="Arial" w:hAnsi="Arial" w:cs="Arial"/>
              </w:rPr>
              <w:t>202</w:t>
            </w:r>
            <w:r w:rsidR="00751F45">
              <w:rPr>
                <w:rFonts w:ascii="Arial" w:hAnsi="Arial" w:cs="Arial"/>
              </w:rPr>
              <w:t>2</w:t>
            </w:r>
            <w:r w:rsidR="00FA2E07" w:rsidRPr="004E71CA">
              <w:rPr>
                <w:rFonts w:ascii="Arial" w:hAnsi="Arial" w:cs="Arial"/>
              </w:rPr>
              <w:t>]</w:t>
            </w:r>
          </w:p>
          <w:p w14:paraId="1E94E755" w14:textId="757E9ABE" w:rsidR="004D3011" w:rsidRPr="004E71CA" w:rsidRDefault="00FA2E07" w:rsidP="00FA2E07">
            <w:pPr>
              <w:pStyle w:val="Heading2"/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</w:rPr>
              <w:t>projects</w:t>
            </w:r>
            <w:r w:rsidR="00036450" w:rsidRPr="004E71CA">
              <w:rPr>
                <w:rFonts w:ascii="Arial" w:hAnsi="Arial" w:cs="Arial"/>
              </w:rPr>
              <w:t xml:space="preserve"> </w:t>
            </w:r>
          </w:p>
          <w:p w14:paraId="49A28B5B" w14:textId="34185CF0" w:rsidR="00FA2E07" w:rsidRPr="004E71CA" w:rsidRDefault="00FA2E07" w:rsidP="00FA2E07">
            <w:pPr>
              <w:rPr>
                <w:rFonts w:ascii="Arial" w:hAnsi="Arial" w:cs="Arial"/>
                <w:b/>
                <w:bCs/>
              </w:rPr>
            </w:pPr>
            <w:r w:rsidRPr="004E71CA">
              <w:rPr>
                <w:rFonts w:ascii="Arial" w:hAnsi="Arial" w:cs="Arial"/>
                <w:b/>
                <w:bCs/>
              </w:rPr>
              <w:t>TITLE –</w:t>
            </w:r>
            <w:r w:rsidRPr="004E71CA">
              <w:rPr>
                <w:rFonts w:ascii="Arial" w:hAnsi="Arial" w:cs="Arial"/>
              </w:rPr>
              <w:t xml:space="preserve"> </w:t>
            </w:r>
            <w:r w:rsidRPr="004E71CA">
              <w:rPr>
                <w:rFonts w:ascii="Arial" w:hAnsi="Arial" w:cs="Arial"/>
                <w:b/>
                <w:bCs/>
              </w:rPr>
              <w:t>Blood Bank Management System</w:t>
            </w:r>
          </w:p>
          <w:p w14:paraId="36BC799A" w14:textId="319505F9" w:rsidR="004E71CA" w:rsidRPr="004E71CA" w:rsidRDefault="00FA2E07" w:rsidP="00FA2E07">
            <w:pPr>
              <w:rPr>
                <w:rFonts w:ascii="Arial" w:hAnsi="Arial" w:cs="Arial"/>
                <w:b/>
                <w:bCs/>
              </w:rPr>
            </w:pPr>
            <w:r w:rsidRPr="004E71CA">
              <w:rPr>
                <w:rFonts w:ascii="Arial" w:hAnsi="Arial" w:cs="Arial"/>
                <w:b/>
                <w:bCs/>
              </w:rPr>
              <w:t>TECHNOLOGY – HTML,</w:t>
            </w:r>
            <w:r w:rsidR="004E71CA">
              <w:rPr>
                <w:rFonts w:ascii="Arial" w:hAnsi="Arial" w:cs="Arial"/>
                <w:b/>
                <w:bCs/>
              </w:rPr>
              <w:t xml:space="preserve"> </w:t>
            </w:r>
            <w:r w:rsidRPr="004E71CA">
              <w:rPr>
                <w:rFonts w:ascii="Arial" w:hAnsi="Arial" w:cs="Arial"/>
                <w:b/>
                <w:bCs/>
              </w:rPr>
              <w:t>CSS,</w:t>
            </w:r>
            <w:r w:rsidR="00751F45">
              <w:rPr>
                <w:rFonts w:ascii="Arial" w:hAnsi="Arial" w:cs="Arial"/>
                <w:b/>
                <w:bCs/>
              </w:rPr>
              <w:t xml:space="preserve"> </w:t>
            </w:r>
            <w:r w:rsidRPr="004E71CA">
              <w:rPr>
                <w:rFonts w:ascii="Arial" w:hAnsi="Arial" w:cs="Arial"/>
                <w:b/>
                <w:bCs/>
              </w:rPr>
              <w:t>JS,</w:t>
            </w:r>
            <w:r w:rsidR="00751F45">
              <w:rPr>
                <w:rFonts w:ascii="Arial" w:hAnsi="Arial" w:cs="Arial"/>
                <w:b/>
                <w:bCs/>
              </w:rPr>
              <w:t xml:space="preserve"> </w:t>
            </w:r>
            <w:r w:rsidRPr="004E71CA">
              <w:rPr>
                <w:rFonts w:ascii="Arial" w:hAnsi="Arial" w:cs="Arial"/>
                <w:b/>
                <w:bCs/>
              </w:rPr>
              <w:t>SQ</w:t>
            </w:r>
            <w:r w:rsidR="004E71CA" w:rsidRPr="004E71CA">
              <w:rPr>
                <w:rFonts w:ascii="Arial" w:hAnsi="Arial" w:cs="Arial"/>
                <w:b/>
                <w:bCs/>
              </w:rPr>
              <w:t>L</w:t>
            </w:r>
          </w:p>
          <w:p w14:paraId="67956C1F" w14:textId="77777777" w:rsidR="004E71CA" w:rsidRPr="004E71CA" w:rsidRDefault="004E71CA" w:rsidP="00FA2E07">
            <w:pPr>
              <w:rPr>
                <w:rFonts w:ascii="Arial" w:hAnsi="Arial" w:cs="Arial"/>
                <w:b/>
                <w:bCs/>
              </w:rPr>
            </w:pPr>
          </w:p>
          <w:p w14:paraId="45B4DF31" w14:textId="0AA96898" w:rsidR="004E71CA" w:rsidRPr="004E71CA" w:rsidRDefault="004E71CA" w:rsidP="004E71CA">
            <w:pPr>
              <w:pStyle w:val="Heading2"/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</w:rPr>
              <w:t>TrAINING &amp; CERTIFICATIONS</w:t>
            </w:r>
          </w:p>
          <w:p w14:paraId="42F483B7" w14:textId="7F93B9DF" w:rsidR="004E71CA" w:rsidRPr="004E71CA" w:rsidRDefault="004E71CA" w:rsidP="004E71C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  <w:b/>
                <w:bCs/>
              </w:rPr>
              <w:t>BLOCKCHAIN 101 – INFOSYS SPRINGBOARD</w:t>
            </w:r>
          </w:p>
          <w:p w14:paraId="21C99FB1" w14:textId="4CFC9E5A" w:rsidR="004E71CA" w:rsidRPr="004E71CA" w:rsidRDefault="004E71CA" w:rsidP="004E71C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  <w:b/>
                <w:bCs/>
              </w:rPr>
              <w:t>BLOCKCHAIN BASICS – GREATLEARNING</w:t>
            </w:r>
          </w:p>
          <w:p w14:paraId="08FEFE33" w14:textId="1F8B0BC2" w:rsidR="004E71CA" w:rsidRPr="004E71CA" w:rsidRDefault="004E71CA" w:rsidP="004E71C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  <w:b/>
                <w:bCs/>
              </w:rPr>
              <w:t>JS REACT – GREATLEARNING</w:t>
            </w:r>
          </w:p>
          <w:p w14:paraId="5AAED2D7" w14:textId="3E990EBC" w:rsidR="004E71CA" w:rsidRPr="004E71CA" w:rsidRDefault="004E71CA" w:rsidP="004E71C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  <w:b/>
                <w:bCs/>
              </w:rPr>
              <w:t>CSS – INFOSYS SPRINGBOARD</w:t>
            </w:r>
          </w:p>
          <w:p w14:paraId="061030DA" w14:textId="123993E0" w:rsidR="00036450" w:rsidRPr="004E71CA" w:rsidRDefault="003E7CD0" w:rsidP="003E7CD0">
            <w:pPr>
              <w:pStyle w:val="Heading2"/>
              <w:rPr>
                <w:rFonts w:ascii="Arial" w:hAnsi="Arial" w:cs="Arial"/>
              </w:rPr>
            </w:pPr>
            <w:r w:rsidRPr="004E71C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5EAC686" wp14:editId="0A93E64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455930</wp:posOffset>
                      </wp:positionV>
                      <wp:extent cx="3298190" cy="1132840"/>
                      <wp:effectExtent l="0" t="0" r="16510" b="101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8190" cy="1132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D3414" w14:textId="156EC946" w:rsidR="003E7CD0" w:rsidRPr="003E7CD0" w:rsidRDefault="003E7CD0" w:rsidP="003E7CD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E7CD0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WEB DEVELOPMENT </w:t>
                                  </w:r>
                                  <w:r w:rsidRPr="003E7CD0">
                                    <w:rPr>
                                      <w:rFonts w:ascii="Arial" w:hAnsi="Arial" w:cs="Arial"/>
                                    </w:rPr>
                                    <w:t>[ HTML,</w:t>
                                  </w:r>
                                  <w:r w:rsidR="004E71CA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3E7CD0">
                                    <w:rPr>
                                      <w:rFonts w:ascii="Arial" w:hAnsi="Arial" w:cs="Arial"/>
                                    </w:rPr>
                                    <w:t>CSS</w:t>
                                  </w:r>
                                  <w:r w:rsidR="004E71CA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r w:rsidRPr="003E7CD0">
                                    <w:rPr>
                                      <w:rFonts w:ascii="Arial" w:hAnsi="Arial" w:cs="Arial"/>
                                    </w:rPr>
                                    <w:t>JS]</w:t>
                                  </w:r>
                                </w:p>
                                <w:p w14:paraId="347D3B89" w14:textId="77777777" w:rsidR="003E7CD0" w:rsidRDefault="003E7CD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98FCDBA" w14:textId="7EB0A341" w:rsidR="003E7CD0" w:rsidRPr="003E7CD0" w:rsidRDefault="003E7CD0" w:rsidP="003E7CD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3E7CD0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PYTHON PROGRAMMING </w:t>
                                  </w:r>
                                </w:p>
                                <w:p w14:paraId="30689CCE" w14:textId="77777777" w:rsidR="003E7CD0" w:rsidRDefault="003E7CD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1BC919E4" w14:textId="77777777" w:rsidR="003E7CD0" w:rsidRPr="003E7CD0" w:rsidRDefault="003E7CD0" w:rsidP="003E7CD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3E7CD0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  <w:p w14:paraId="60DF9853" w14:textId="77777777" w:rsidR="003E7CD0" w:rsidRDefault="003E7CD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11AC46E3" w14:textId="0E7B3BA8" w:rsidR="003E7CD0" w:rsidRPr="003E7CD0" w:rsidRDefault="003E7CD0" w:rsidP="003E7CD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COMMUNICATION SKILLS</w:t>
                                  </w:r>
                                </w:p>
                                <w:p w14:paraId="72A3553F" w14:textId="68FCB475" w:rsidR="003E7CD0" w:rsidRPr="003E7CD0" w:rsidRDefault="003E7CD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EAC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95pt;margin-top:35.9pt;width:259.7pt;height: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">
                      <v:textbox>
                        <w:txbxContent>
                          <w:p w14:paraId="336D3414" w14:textId="156EC946" w:rsidR="003E7CD0" w:rsidRPr="003E7CD0" w:rsidRDefault="003E7CD0" w:rsidP="003E7C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E7C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WEB DEVELOPMENT </w:t>
                            </w:r>
                            <w:r w:rsidRPr="003E7CD0">
                              <w:rPr>
                                <w:rFonts w:ascii="Arial" w:hAnsi="Arial" w:cs="Arial"/>
                              </w:rPr>
                              <w:t>[ HTML,</w:t>
                            </w:r>
                            <w:r w:rsidR="004E71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E7CD0">
                              <w:rPr>
                                <w:rFonts w:ascii="Arial" w:hAnsi="Arial" w:cs="Arial"/>
                              </w:rPr>
                              <w:t>CSS</w:t>
                            </w:r>
                            <w:r w:rsidR="004E71C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3E7CD0">
                              <w:rPr>
                                <w:rFonts w:ascii="Arial" w:hAnsi="Arial" w:cs="Arial"/>
                              </w:rPr>
                              <w:t>JS]</w:t>
                            </w:r>
                          </w:p>
                          <w:p w14:paraId="347D3B89" w14:textId="77777777" w:rsidR="003E7CD0" w:rsidRDefault="003E7C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8FCDBA" w14:textId="7EB0A341" w:rsidR="003E7CD0" w:rsidRPr="003E7CD0" w:rsidRDefault="003E7CD0" w:rsidP="003E7C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E7C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PYTHON PROGRAMMING </w:t>
                            </w:r>
                          </w:p>
                          <w:p w14:paraId="30689CCE" w14:textId="77777777" w:rsidR="003E7CD0" w:rsidRDefault="003E7CD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1BC919E4" w14:textId="77777777" w:rsidR="003E7CD0" w:rsidRPr="003E7CD0" w:rsidRDefault="003E7CD0" w:rsidP="003E7C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E7C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</w:t>
                            </w:r>
                          </w:p>
                          <w:p w14:paraId="60DF9853" w14:textId="77777777" w:rsidR="003E7CD0" w:rsidRDefault="003E7CD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11AC46E3" w14:textId="0E7B3BA8" w:rsidR="003E7CD0" w:rsidRPr="003E7CD0" w:rsidRDefault="003E7CD0" w:rsidP="003E7C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COMMUNICATION SKILLS</w:t>
                            </w:r>
                          </w:p>
                          <w:p w14:paraId="72A3553F" w14:textId="68FCB475" w:rsidR="003E7CD0" w:rsidRPr="003E7CD0" w:rsidRDefault="003E7CD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="Arial" w:hAnsi="Arial" w:cs="Arial"/>
                </w:rPr>
                <w:id w:val="1669594239"/>
                <w:placeholder>
                  <w:docPart w:val="B2F9EC7F35DB48A5BC99F26793E9CE51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4E71CA">
                  <w:rPr>
                    <w:rFonts w:ascii="Arial" w:hAnsi="Arial" w:cs="Arial"/>
                  </w:rPr>
                  <w:t>SKILLS</w:t>
                </w:r>
              </w:sdtContent>
            </w:sdt>
          </w:p>
        </w:tc>
      </w:tr>
    </w:tbl>
    <w:p w14:paraId="3E7BD9FB" w14:textId="77777777" w:rsidR="0043117B" w:rsidRDefault="003348A3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9058" w14:textId="77777777" w:rsidR="00FA2E07" w:rsidRDefault="00FA2E07" w:rsidP="000C45FF">
      <w:r>
        <w:separator/>
      </w:r>
    </w:p>
  </w:endnote>
  <w:endnote w:type="continuationSeparator" w:id="0">
    <w:p w14:paraId="500011E4" w14:textId="77777777" w:rsidR="00FA2E07" w:rsidRDefault="00FA2E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0F23" w14:textId="77777777" w:rsidR="00FA2E07" w:rsidRDefault="00FA2E07" w:rsidP="000C45FF">
      <w:r>
        <w:separator/>
      </w:r>
    </w:p>
  </w:footnote>
  <w:footnote w:type="continuationSeparator" w:id="0">
    <w:p w14:paraId="0643E710" w14:textId="77777777" w:rsidR="00FA2E07" w:rsidRDefault="00FA2E0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990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79500C" wp14:editId="6E00D4F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7F7C"/>
    <w:multiLevelType w:val="hybridMultilevel"/>
    <w:tmpl w:val="363E4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164DC"/>
    <w:multiLevelType w:val="hybridMultilevel"/>
    <w:tmpl w:val="3C70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70F"/>
    <w:multiLevelType w:val="hybridMultilevel"/>
    <w:tmpl w:val="11BCA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751FA"/>
    <w:multiLevelType w:val="hybridMultilevel"/>
    <w:tmpl w:val="74A2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96801">
    <w:abstractNumId w:val="2"/>
  </w:num>
  <w:num w:numId="2" w16cid:durableId="699355166">
    <w:abstractNumId w:val="3"/>
  </w:num>
  <w:num w:numId="3" w16cid:durableId="1598246984">
    <w:abstractNumId w:val="0"/>
  </w:num>
  <w:num w:numId="4" w16cid:durableId="12258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0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E7CD0"/>
    <w:rsid w:val="004071FC"/>
    <w:rsid w:val="00445947"/>
    <w:rsid w:val="004813B3"/>
    <w:rsid w:val="00496591"/>
    <w:rsid w:val="004C63E4"/>
    <w:rsid w:val="004D3011"/>
    <w:rsid w:val="004E71CA"/>
    <w:rsid w:val="005262AC"/>
    <w:rsid w:val="005E39D5"/>
    <w:rsid w:val="00600670"/>
    <w:rsid w:val="0062123A"/>
    <w:rsid w:val="00646E75"/>
    <w:rsid w:val="006771D0"/>
    <w:rsid w:val="00715FCB"/>
    <w:rsid w:val="00743101"/>
    <w:rsid w:val="00751F45"/>
    <w:rsid w:val="00764C9F"/>
    <w:rsid w:val="007775E1"/>
    <w:rsid w:val="007867A0"/>
    <w:rsid w:val="007879DB"/>
    <w:rsid w:val="007927F5"/>
    <w:rsid w:val="00802CA0"/>
    <w:rsid w:val="009260CD"/>
    <w:rsid w:val="00940A66"/>
    <w:rsid w:val="00952C25"/>
    <w:rsid w:val="00A2118D"/>
    <w:rsid w:val="00A602E1"/>
    <w:rsid w:val="00A9204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A2E0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43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E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hushi.22b1533011@abes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ushi06bhatnaga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tn\AppData\Local\Microsoft\Office\16.0\DTS\en-IN%7b814E707E-FEF0-4620-8C82-5E86204AF7FC%7d\%7b71565EC0-5B35-409E-BD77-A205FB8E8F1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0AFF6676F4303A92F0333AE07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7B9F-050C-471B-925B-27565C170772}"/>
      </w:docPartPr>
      <w:docPartBody>
        <w:p w:rsidR="001A5FEC" w:rsidRDefault="001A5FEC">
          <w:pPr>
            <w:pStyle w:val="CBA0AFF6676F4303A92F0333AE070E02"/>
          </w:pPr>
          <w:r w:rsidRPr="00036450">
            <w:t>EDUCATION</w:t>
          </w:r>
        </w:p>
      </w:docPartBody>
    </w:docPart>
    <w:docPart>
      <w:docPartPr>
        <w:name w:val="B2F9EC7F35DB48A5BC99F26793E9C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8F85-740A-442B-BD78-D5E93E1A1461}"/>
      </w:docPartPr>
      <w:docPartBody>
        <w:p w:rsidR="001A5FEC" w:rsidRDefault="001A5FEC">
          <w:pPr>
            <w:pStyle w:val="B2F9EC7F35DB48A5BC99F26793E9CE5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EC"/>
    <w:rsid w:val="001A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BA0AFF6676F4303A92F0333AE070E02">
    <w:name w:val="CBA0AFF6676F4303A92F0333AE070E0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B2F9EC7F35DB48A5BC99F26793E9CE51">
    <w:name w:val="B2F9EC7F35DB48A5BC99F26793E9C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{71565EC0-5B35-409E-BD77-A205FB8E8F14}tf00546271_win32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2023-07-01T14:38:00Z</dcterms:created>
  <dcterms:modified xsi:type="dcterms:W3CDTF">2023-07-01T14:38:00Z</dcterms:modified>
</cp:coreProperties>
</file>